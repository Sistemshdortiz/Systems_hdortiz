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AD6A" w14:textId="77777777" w:rsidR="00D14769" w:rsidRDefault="006B468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Unit</w:t>
      </w:r>
      <w:proofErr w:type="spellEnd"/>
      <w:r>
        <w:rPr>
          <w:b/>
          <w:bCs/>
          <w:sz w:val="40"/>
          <w:szCs w:val="40"/>
        </w:rPr>
        <w:t xml:space="preserve"> 2</w:t>
      </w:r>
    </w:p>
    <w:p w14:paraId="6532BBB5" w14:textId="77777777" w:rsidR="00D14769" w:rsidRDefault="00D14769">
      <w:pPr>
        <w:rPr>
          <w:b/>
          <w:bCs/>
          <w:sz w:val="36"/>
          <w:szCs w:val="36"/>
        </w:rPr>
      </w:pPr>
    </w:p>
    <w:p w14:paraId="665806DD" w14:textId="77777777" w:rsidR="00D14769" w:rsidRDefault="006B468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Exercise</w:t>
      </w:r>
      <w:proofErr w:type="spellEnd"/>
      <w:r>
        <w:rPr>
          <w:b/>
          <w:bCs/>
          <w:sz w:val="36"/>
          <w:szCs w:val="36"/>
        </w:rPr>
        <w:t xml:space="preserve"> 1</w:t>
      </w:r>
    </w:p>
    <w:p w14:paraId="5A0C2CA4" w14:textId="77777777" w:rsidR="00D14769" w:rsidRDefault="00D14769">
      <w:pPr>
        <w:rPr>
          <w:b/>
          <w:bCs/>
          <w:sz w:val="28"/>
          <w:szCs w:val="28"/>
        </w:rPr>
      </w:pPr>
    </w:p>
    <w:p w14:paraId="2019800C" w14:textId="77777777" w:rsidR="00D14769" w:rsidRDefault="006B46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new </w:t>
      </w:r>
      <w:proofErr w:type="spellStart"/>
      <w:r>
        <w:rPr>
          <w:sz w:val="28"/>
          <w:szCs w:val="28"/>
        </w:rPr>
        <w:t>hard</w:t>
      </w:r>
      <w:proofErr w:type="spellEnd"/>
      <w:r>
        <w:rPr>
          <w:sz w:val="28"/>
          <w:szCs w:val="28"/>
        </w:rPr>
        <w:t xml:space="preserve"> disk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virtual machine.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partitions</w:t>
      </w:r>
      <w:proofErr w:type="spellEnd"/>
      <w:r>
        <w:rPr>
          <w:sz w:val="28"/>
          <w:szCs w:val="28"/>
        </w:rPr>
        <w:t>:</w:t>
      </w:r>
    </w:p>
    <w:p w14:paraId="0D52187D" w14:textId="77777777" w:rsidR="00D14769" w:rsidRDefault="006B468F">
      <w:pPr>
        <w:rPr>
          <w:sz w:val="28"/>
          <w:szCs w:val="28"/>
        </w:rPr>
      </w:pPr>
      <w:r>
        <w:rPr>
          <w:sz w:val="28"/>
          <w:szCs w:val="28"/>
        </w:rPr>
        <w:t xml:space="preserve"> • A NTFS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2GB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PNTFS. </w:t>
      </w:r>
    </w:p>
    <w:p w14:paraId="21823BDE" w14:textId="77777777" w:rsidR="00D14769" w:rsidRDefault="006B468F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EXT4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2GB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PEXT4.</w:t>
      </w:r>
    </w:p>
    <w:p w14:paraId="1C3F7FEE" w14:textId="77777777" w:rsidR="00D14769" w:rsidRDefault="006B468F">
      <w:pPr>
        <w:rPr>
          <w:sz w:val="28"/>
          <w:szCs w:val="28"/>
        </w:rPr>
      </w:pPr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extended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4GB.</w:t>
      </w:r>
    </w:p>
    <w:p w14:paraId="4B1B7D7D" w14:textId="77777777" w:rsidR="00D14769" w:rsidRDefault="006B468F">
      <w:pPr>
        <w:rPr>
          <w:sz w:val="28"/>
          <w:szCs w:val="28"/>
        </w:rPr>
      </w:pPr>
      <w:r>
        <w:rPr>
          <w:sz w:val="28"/>
          <w:szCs w:val="28"/>
        </w:rPr>
        <w:t xml:space="preserve"> • A </w:t>
      </w:r>
      <w:proofErr w:type="spellStart"/>
      <w:r>
        <w:rPr>
          <w:sz w:val="28"/>
          <w:szCs w:val="28"/>
        </w:rPr>
        <w:t>logical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2GB </w:t>
      </w:r>
      <w:proofErr w:type="spellStart"/>
      <w:r>
        <w:rPr>
          <w:sz w:val="28"/>
          <w:szCs w:val="28"/>
        </w:rPr>
        <w:t>called</w:t>
      </w:r>
      <w:proofErr w:type="spellEnd"/>
      <w:r>
        <w:rPr>
          <w:sz w:val="28"/>
          <w:szCs w:val="28"/>
        </w:rPr>
        <w:t xml:space="preserve"> PFAT32.</w:t>
      </w:r>
    </w:p>
    <w:p w14:paraId="78AA0ECE" w14:textId="77777777" w:rsidR="00D14769" w:rsidRDefault="00D14769">
      <w:pPr>
        <w:rPr>
          <w:sz w:val="28"/>
          <w:szCs w:val="28"/>
        </w:rPr>
      </w:pPr>
    </w:p>
    <w:p w14:paraId="2F06F258" w14:textId="77777777" w:rsidR="00D14769" w:rsidRDefault="006B468F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:</w:t>
      </w:r>
    </w:p>
    <w:p w14:paraId="388BD709" w14:textId="77777777" w:rsidR="00D14769" w:rsidRDefault="00D14769">
      <w:pPr>
        <w:rPr>
          <w:sz w:val="28"/>
          <w:szCs w:val="28"/>
        </w:rPr>
      </w:pPr>
    </w:p>
    <w:p w14:paraId="67C54F88" w14:textId="77777777" w:rsidR="00D14769" w:rsidRDefault="006B468F"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9643AA" wp14:editId="4AAE99D0">
            <wp:simplePos x="0" y="0"/>
            <wp:positionH relativeFrom="column">
              <wp:posOffset>2135508</wp:posOffset>
            </wp:positionH>
            <wp:positionV relativeFrom="paragraph">
              <wp:posOffset>41906</wp:posOffset>
            </wp:positionV>
            <wp:extent cx="3524883" cy="2834640"/>
            <wp:effectExtent l="0" t="0" r="0" b="3810"/>
            <wp:wrapThrough wrapText="bothSides">
              <wp:wrapPolygon edited="0">
                <wp:start x="0" y="0"/>
                <wp:lineTo x="0" y="21484"/>
                <wp:lineTo x="21483" y="21484"/>
                <wp:lineTo x="21483" y="0"/>
                <wp:lineTo x="0" y="0"/>
              </wp:wrapPolygon>
            </wp:wrapThrough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83" cy="2834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Here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>.</w:t>
      </w:r>
    </w:p>
    <w:p w14:paraId="1788F764" w14:textId="77777777" w:rsidR="00D14769" w:rsidRDefault="00D14769">
      <w:pPr>
        <w:rPr>
          <w:sz w:val="28"/>
          <w:szCs w:val="28"/>
        </w:rPr>
      </w:pPr>
    </w:p>
    <w:p w14:paraId="7C8768C7" w14:textId="77777777" w:rsidR="00D14769" w:rsidRDefault="00D14769">
      <w:pPr>
        <w:rPr>
          <w:sz w:val="28"/>
          <w:szCs w:val="28"/>
        </w:rPr>
      </w:pPr>
    </w:p>
    <w:p w14:paraId="71CB95FF" w14:textId="77777777" w:rsidR="00D14769" w:rsidRDefault="00D14769">
      <w:pPr>
        <w:rPr>
          <w:sz w:val="28"/>
          <w:szCs w:val="28"/>
        </w:rPr>
      </w:pPr>
    </w:p>
    <w:p w14:paraId="2A4653A5" w14:textId="77777777" w:rsidR="00D14769" w:rsidRDefault="00D14769">
      <w:pPr>
        <w:rPr>
          <w:sz w:val="28"/>
          <w:szCs w:val="28"/>
        </w:rPr>
      </w:pPr>
    </w:p>
    <w:p w14:paraId="6703AC18" w14:textId="77777777" w:rsidR="00D14769" w:rsidRDefault="00D14769">
      <w:pPr>
        <w:rPr>
          <w:sz w:val="28"/>
          <w:szCs w:val="28"/>
        </w:rPr>
      </w:pPr>
    </w:p>
    <w:p w14:paraId="12EDF5AE" w14:textId="77777777" w:rsidR="00D14769" w:rsidRDefault="00D14769">
      <w:pPr>
        <w:rPr>
          <w:sz w:val="28"/>
          <w:szCs w:val="28"/>
        </w:rPr>
      </w:pPr>
    </w:p>
    <w:p w14:paraId="4DF6C956" w14:textId="77777777" w:rsidR="00D14769" w:rsidRDefault="00D14769">
      <w:pPr>
        <w:rPr>
          <w:sz w:val="28"/>
          <w:szCs w:val="28"/>
        </w:rPr>
      </w:pPr>
    </w:p>
    <w:p w14:paraId="0F96B9C4" w14:textId="77777777" w:rsidR="00D14769" w:rsidRDefault="00D14769">
      <w:pPr>
        <w:rPr>
          <w:sz w:val="28"/>
          <w:szCs w:val="28"/>
        </w:rPr>
      </w:pPr>
    </w:p>
    <w:p w14:paraId="24615FA8" w14:textId="77777777" w:rsidR="00D14769" w:rsidRDefault="006B46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step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file,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10 GB:</w:t>
      </w:r>
    </w:p>
    <w:p w14:paraId="469F8680" w14:textId="77777777" w:rsidR="00D14769" w:rsidRDefault="006B468F">
      <w:r>
        <w:rPr>
          <w:noProof/>
          <w:sz w:val="28"/>
          <w:szCs w:val="28"/>
        </w:rPr>
        <w:lastRenderedPageBreak/>
        <w:drawing>
          <wp:inline distT="0" distB="0" distL="0" distR="0" wp14:anchorId="274F9E3A" wp14:editId="3475CC7F">
            <wp:extent cx="5117165" cy="3375800"/>
            <wp:effectExtent l="0" t="0" r="728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165" cy="337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F7A780" w14:textId="77777777" w:rsidR="00D14769" w:rsidRDefault="00D14769">
      <w:pPr>
        <w:rPr>
          <w:sz w:val="28"/>
          <w:szCs w:val="28"/>
        </w:rPr>
      </w:pPr>
    </w:p>
    <w:p w14:paraId="67E1D2E2" w14:textId="77777777" w:rsidR="00D14769" w:rsidRDefault="006B46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disk,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below</w:t>
      </w:r>
      <w:proofErr w:type="spellEnd"/>
      <w:r>
        <w:rPr>
          <w:sz w:val="28"/>
          <w:szCs w:val="28"/>
        </w:rPr>
        <w:t>:</w:t>
      </w:r>
    </w:p>
    <w:p w14:paraId="5D640BD4" w14:textId="77777777" w:rsidR="00D14769" w:rsidRDefault="006B468F">
      <w:r>
        <w:rPr>
          <w:noProof/>
          <w:sz w:val="28"/>
          <w:szCs w:val="28"/>
        </w:rPr>
        <w:drawing>
          <wp:inline distT="0" distB="0" distL="0" distR="0" wp14:anchorId="2632EB2C" wp14:editId="0A74B1F5">
            <wp:extent cx="5400044" cy="4514219"/>
            <wp:effectExtent l="0" t="0" r="0" b="631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45142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26BB26" w14:textId="77777777" w:rsidR="00D14769" w:rsidRDefault="006B46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installation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:</w:t>
      </w:r>
    </w:p>
    <w:p w14:paraId="02E699AB" w14:textId="77777777" w:rsidR="00D14769" w:rsidRDefault="006B468F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DBB59B" wp14:editId="3CD2DE97">
            <wp:simplePos x="0" y="0"/>
            <wp:positionH relativeFrom="column">
              <wp:posOffset>1901</wp:posOffset>
            </wp:positionH>
            <wp:positionV relativeFrom="paragraph">
              <wp:posOffset>-1271</wp:posOffset>
            </wp:positionV>
            <wp:extent cx="5400044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hrough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474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3A1E812" w14:textId="77777777" w:rsidR="00D14769" w:rsidRDefault="006B468F">
      <w:r>
        <w:rPr>
          <w:noProof/>
        </w:rPr>
        <w:drawing>
          <wp:anchor distT="0" distB="0" distL="114300" distR="114300" simplePos="0" relativeHeight="251661312" behindDoc="0" locked="0" layoutInCell="1" allowOverlap="1" wp14:anchorId="00B21430" wp14:editId="4ABD13EF">
            <wp:simplePos x="0" y="0"/>
            <wp:positionH relativeFrom="margin">
              <wp:align>left</wp:align>
            </wp:positionH>
            <wp:positionV relativeFrom="paragraph">
              <wp:posOffset>662940</wp:posOffset>
            </wp:positionV>
            <wp:extent cx="5400044" cy="3345176"/>
            <wp:effectExtent l="0" t="0" r="0" b="7624"/>
            <wp:wrapThrough wrapText="bothSides">
              <wp:wrapPolygon edited="0">
                <wp:start x="0" y="0"/>
                <wp:lineTo x="0" y="21530"/>
                <wp:lineTo x="21488" y="21530"/>
                <wp:lineTo x="21488" y="0"/>
                <wp:lineTo x="0" y="0"/>
              </wp:wrapPolygon>
            </wp:wrapThrough>
            <wp:docPr id="5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3451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Selected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keyboard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problema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keyboard</w:t>
      </w:r>
      <w:proofErr w:type="spellEnd"/>
      <w:r>
        <w:rPr>
          <w:sz w:val="28"/>
          <w:szCs w:val="28"/>
        </w:rPr>
        <w:t>.</w:t>
      </w:r>
    </w:p>
    <w:p w14:paraId="5550E829" w14:textId="77777777" w:rsidR="00D14769" w:rsidRDefault="00D14769">
      <w:pPr>
        <w:rPr>
          <w:sz w:val="28"/>
          <w:szCs w:val="28"/>
        </w:rPr>
      </w:pPr>
    </w:p>
    <w:p w14:paraId="1BE753C6" w14:textId="77777777" w:rsidR="00D14769" w:rsidRDefault="00D14769">
      <w:pPr>
        <w:rPr>
          <w:sz w:val="28"/>
          <w:szCs w:val="28"/>
        </w:rPr>
      </w:pPr>
    </w:p>
    <w:p w14:paraId="14859578" w14:textId="77777777" w:rsidR="00D14769" w:rsidRDefault="006B468F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2B28EE4" wp14:editId="2720A8AE">
            <wp:simplePos x="0" y="0"/>
            <wp:positionH relativeFrom="margin">
              <wp:posOffset>0</wp:posOffset>
            </wp:positionH>
            <wp:positionV relativeFrom="paragraph">
              <wp:posOffset>335283</wp:posOffset>
            </wp:positionV>
            <wp:extent cx="5400044" cy="3406140"/>
            <wp:effectExtent l="0" t="0" r="0" b="3810"/>
            <wp:wrapThrough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hrough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4061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:</w:t>
      </w:r>
    </w:p>
    <w:p w14:paraId="63C3DB75" w14:textId="77777777" w:rsidR="00D14769" w:rsidRDefault="00D14769">
      <w:pPr>
        <w:rPr>
          <w:sz w:val="28"/>
          <w:szCs w:val="28"/>
        </w:rPr>
      </w:pPr>
    </w:p>
    <w:p w14:paraId="6BC7008D" w14:textId="77777777" w:rsidR="00D14769" w:rsidRDefault="006B46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can do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partitions</w:t>
      </w:r>
      <w:proofErr w:type="spellEnd"/>
      <w:r>
        <w:rPr>
          <w:sz w:val="28"/>
          <w:szCs w:val="28"/>
        </w:rPr>
        <w:t>:</w:t>
      </w:r>
    </w:p>
    <w:p w14:paraId="4C6D1463" w14:textId="77777777" w:rsidR="00D14769" w:rsidRDefault="00D14769">
      <w:pPr>
        <w:rPr>
          <w:sz w:val="28"/>
          <w:szCs w:val="28"/>
        </w:rPr>
      </w:pPr>
    </w:p>
    <w:p w14:paraId="0FB3FADA" w14:textId="77777777" w:rsidR="00D14769" w:rsidRDefault="006B46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open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Disk Management and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partitions</w:t>
      </w:r>
      <w:proofErr w:type="spellEnd"/>
      <w:r>
        <w:rPr>
          <w:sz w:val="28"/>
          <w:szCs w:val="28"/>
        </w:rPr>
        <w:t>.</w:t>
      </w:r>
    </w:p>
    <w:p w14:paraId="06AB2B5B" w14:textId="77777777" w:rsidR="00D14769" w:rsidRDefault="006B468F">
      <w:r>
        <w:rPr>
          <w:noProof/>
          <w:sz w:val="28"/>
          <w:szCs w:val="28"/>
        </w:rPr>
        <w:drawing>
          <wp:inline distT="0" distB="0" distL="0" distR="0" wp14:anchorId="2AF3EB9C" wp14:editId="6AA295B0">
            <wp:extent cx="5400044" cy="3436616"/>
            <wp:effectExtent l="0" t="0" r="0" b="0"/>
            <wp:docPr id="7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4366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AAF156" w14:textId="77777777" w:rsidR="00D14769" w:rsidRDefault="006B46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proofErr w:type="spellStart"/>
      <w:r>
        <w:rPr>
          <w:sz w:val="28"/>
          <w:szCs w:val="28"/>
        </w:rPr>
        <w:t>finally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below</w:t>
      </w:r>
      <w:proofErr w:type="spellEnd"/>
      <w:r>
        <w:rPr>
          <w:sz w:val="28"/>
          <w:szCs w:val="28"/>
        </w:rPr>
        <w:t>:</w:t>
      </w:r>
    </w:p>
    <w:p w14:paraId="0BF961B0" w14:textId="77777777" w:rsidR="00D14769" w:rsidRDefault="00D14769">
      <w:pPr>
        <w:rPr>
          <w:sz w:val="28"/>
          <w:szCs w:val="28"/>
        </w:rPr>
      </w:pPr>
    </w:p>
    <w:p w14:paraId="792550B6" w14:textId="77777777" w:rsidR="00D14769" w:rsidRDefault="006B468F">
      <w:r>
        <w:rPr>
          <w:noProof/>
        </w:rPr>
        <w:drawing>
          <wp:inline distT="0" distB="0" distL="0" distR="0" wp14:anchorId="7A556EDB" wp14:editId="3A8AB34E">
            <wp:extent cx="5400044" cy="4058280"/>
            <wp:effectExtent l="0" t="0" r="0" b="0"/>
            <wp:docPr id="8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4058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1476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7773" w14:textId="77777777" w:rsidR="006B468F" w:rsidRDefault="006B468F">
      <w:pPr>
        <w:spacing w:after="0" w:line="240" w:lineRule="auto"/>
      </w:pPr>
      <w:r>
        <w:separator/>
      </w:r>
    </w:p>
  </w:endnote>
  <w:endnote w:type="continuationSeparator" w:id="0">
    <w:p w14:paraId="6CEC0455" w14:textId="77777777" w:rsidR="006B468F" w:rsidRDefault="006B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BB7B" w14:textId="77777777" w:rsidR="006B468F" w:rsidRDefault="006B46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1ABBFF" w14:textId="77777777" w:rsidR="006B468F" w:rsidRDefault="006B4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4769"/>
    <w:rsid w:val="006B468F"/>
    <w:rsid w:val="00B17126"/>
    <w:rsid w:val="00D1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D734"/>
  <w15:docId w15:val="{3D8EF246-E82D-4AA2-A1B4-2DA72B69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 Jinez</dc:creator>
  <dc:description/>
  <cp:lastModifiedBy>David Ortiz Jinez</cp:lastModifiedBy>
  <cp:revision>2</cp:revision>
  <dcterms:created xsi:type="dcterms:W3CDTF">2021-10-13T11:27:00Z</dcterms:created>
  <dcterms:modified xsi:type="dcterms:W3CDTF">2021-10-13T11:27:00Z</dcterms:modified>
</cp:coreProperties>
</file>